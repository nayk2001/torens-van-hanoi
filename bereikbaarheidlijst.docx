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57" w:rsidRDefault="00B40C92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B40C92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916657" w:rsidRDefault="0003582B">
      <w:pPr>
        <w:pStyle w:val="Geenafstand"/>
        <w:jc w:val="center"/>
      </w:pPr>
      <w:r>
        <w:rPr>
          <w:color w:val="4472C4"/>
          <w:sz w:val="28"/>
          <w:szCs w:val="28"/>
        </w:rPr>
        <w:t>Bereikbaarheidslijst</w:t>
      </w:r>
    </w:p>
    <w:p w:rsidR="00916657" w:rsidRDefault="00B40C92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16657" w:rsidRDefault="00B40C92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03582B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december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916657" w:rsidRDefault="00B40C92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03582B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december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16657" w:rsidRDefault="00916657">
      <w:pPr>
        <w:pageBreakBefore/>
        <w:rPr>
          <w:rFonts w:cs="Calibri"/>
          <w:sz w:val="36"/>
          <w:lang w:val="en-US"/>
        </w:rPr>
      </w:pPr>
    </w:p>
    <w:p w:rsidR="00916657" w:rsidRDefault="00916657"/>
    <w:p w:rsidR="00916657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Kyan</w:t>
      </w:r>
    </w:p>
    <w:p w:rsidR="0003582B" w:rsidRPr="0003582B" w:rsidRDefault="0003582B">
      <w:pPr>
        <w:rPr>
          <w:rFonts w:cs="Calibri"/>
          <w:sz w:val="36"/>
          <w:lang w:val="en-US"/>
        </w:rPr>
      </w:pPr>
      <w:r w:rsidRPr="0003582B">
        <w:rPr>
          <w:rFonts w:cs="Calibri"/>
          <w:sz w:val="36"/>
          <w:lang w:val="en-US"/>
        </w:rPr>
        <w:t>Tel: 06 24873855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 nayk#7808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proofErr w:type="spellStart"/>
      <w:r w:rsidRPr="0003582B">
        <w:rPr>
          <w:rFonts w:cs="Calibri"/>
          <w:sz w:val="44"/>
          <w:lang w:val="en-US"/>
        </w:rPr>
        <w:t>Chalome</w:t>
      </w:r>
      <w:proofErr w:type="spellEnd"/>
    </w:p>
    <w:p w:rsidR="0003582B" w:rsidRP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Tel:0613661859</w:t>
      </w:r>
    </w:p>
    <w:p w:rsidR="0003582B" w:rsidRDefault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Discord:CM_076</w:t>
      </w:r>
    </w:p>
    <w:p w:rsidR="0003582B" w:rsidRPr="0003582B" w:rsidRDefault="0003582B">
      <w:pPr>
        <w:rPr>
          <w:rFonts w:cs="Calibri"/>
          <w:sz w:val="36"/>
          <w:lang w:val="en-US"/>
        </w:rPr>
      </w:pPr>
    </w:p>
    <w:p w:rsidR="0003582B" w:rsidRPr="0003582B" w:rsidRDefault="0003582B">
      <w:pPr>
        <w:rPr>
          <w:rFonts w:cs="Calibri"/>
          <w:sz w:val="44"/>
          <w:lang w:val="en-US"/>
        </w:rPr>
      </w:pPr>
      <w:r w:rsidRPr="0003582B">
        <w:rPr>
          <w:rFonts w:cs="Calibri"/>
          <w:sz w:val="44"/>
          <w:lang w:val="en-US"/>
        </w:rPr>
        <w:t>rick</w:t>
      </w:r>
    </w:p>
    <w:p w:rsidR="0003582B" w:rsidRPr="0003582B" w:rsidRDefault="0003582B" w:rsidP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Tel:</w:t>
      </w:r>
      <w:bookmarkStart w:id="0" w:name="_GoBack"/>
      <w:bookmarkEnd w:id="0"/>
    </w:p>
    <w:p w:rsidR="00916657" w:rsidRPr="0003582B" w:rsidRDefault="0003582B" w:rsidP="0003582B">
      <w:pPr>
        <w:rPr>
          <w:rFonts w:cs="Calibri"/>
          <w:sz w:val="36"/>
          <w:lang w:val="en-US"/>
        </w:rPr>
      </w:pPr>
      <w:r>
        <w:rPr>
          <w:rFonts w:cs="Calibri"/>
          <w:sz w:val="36"/>
          <w:lang w:val="en-US"/>
        </w:rPr>
        <w:t>Discord</w:t>
      </w:r>
      <w:r>
        <w:rPr>
          <w:rFonts w:cs="Calibri"/>
          <w:sz w:val="36"/>
          <w:lang w:val="en-US"/>
        </w:rPr>
        <w:t>:</w:t>
      </w:r>
    </w:p>
    <w:p w:rsidR="00916657" w:rsidRPr="0003582B" w:rsidRDefault="00916657">
      <w:pPr>
        <w:rPr>
          <w:rFonts w:cs="Calibri"/>
          <w:sz w:val="36"/>
          <w:lang w:val="en-US"/>
        </w:rPr>
      </w:pPr>
    </w:p>
    <w:sectPr w:rsidR="00916657" w:rsidRPr="0003582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C92" w:rsidRDefault="00B40C92">
      <w:pPr>
        <w:spacing w:after="0" w:line="240" w:lineRule="auto"/>
      </w:pPr>
      <w:r>
        <w:separator/>
      </w:r>
    </w:p>
  </w:endnote>
  <w:endnote w:type="continuationSeparator" w:id="0">
    <w:p w:rsidR="00B40C92" w:rsidRDefault="00B4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666150" w:rsidRDefault="00B40C9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C92" w:rsidRDefault="00B40C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40C92" w:rsidRDefault="00B4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50" w:rsidRDefault="00B40C92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6657"/>
    <w:rsid w:val="0003582B"/>
    <w:rsid w:val="00916657"/>
    <w:rsid w:val="00917418"/>
    <w:rsid w:val="00B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5E34"/>
  <w15:docId w15:val="{89E0688B-237C-48BC-A605-AB805FEC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0358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62F0-2AFD-4AEF-9CB5-863A7816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Tempelaars, Kyan  (student)</cp:lastModifiedBy>
  <cp:revision>2</cp:revision>
  <dcterms:created xsi:type="dcterms:W3CDTF">2018-12-17T12:05:00Z</dcterms:created>
  <dcterms:modified xsi:type="dcterms:W3CDTF">2018-12-17T12:05:00Z</dcterms:modified>
</cp:coreProperties>
</file>