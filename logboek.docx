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54D" w:rsidRDefault="00345279">
      <w:pPr>
        <w:pStyle w:val="Geenafstand"/>
        <w:spacing w:before="1540" w:after="240"/>
        <w:jc w:val="center"/>
      </w:pPr>
      <w:r>
        <w:rPr>
          <w:noProof/>
          <w:color w:val="4472C4"/>
        </w:rPr>
        <w:drawing>
          <wp:inline distT="0" distB="0" distL="0" distR="0">
            <wp:extent cx="1417320" cy="750896"/>
            <wp:effectExtent l="0" t="0" r="0" b="0"/>
            <wp:docPr id="3" name="Afbeelding1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89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154D" w:rsidRDefault="00345279">
      <w:pPr>
        <w:pStyle w:val="Geenafstand"/>
        <w:pBdr>
          <w:top w:val="single" w:sz="6" w:space="6" w:color="4472C4"/>
          <w:bottom w:val="single" w:sz="6" w:space="6" w:color="4472C4"/>
        </w:pBdr>
        <w:spacing w:after="240"/>
        <w:jc w:val="center"/>
      </w:pPr>
      <w:r>
        <w:rPr>
          <w:rFonts w:ascii="Calibri Light" w:hAnsi="Calibri Light"/>
          <w:caps/>
          <w:color w:val="4472C4"/>
          <w:sz w:val="72"/>
          <w:szCs w:val="72"/>
        </w:rPr>
        <w:t>torens van hanoi</w:t>
      </w:r>
    </w:p>
    <w:p w:rsidR="006F154D" w:rsidRDefault="003723D0">
      <w:pPr>
        <w:pStyle w:val="Geenafstand"/>
        <w:jc w:val="center"/>
      </w:pPr>
      <w:r>
        <w:t>Logboek van …</w:t>
      </w:r>
    </w:p>
    <w:p w:rsidR="006F154D" w:rsidRDefault="00345279">
      <w:pPr>
        <w:pStyle w:val="Geenafstand"/>
        <w:spacing w:before="480"/>
        <w:jc w:val="center"/>
      </w:pPr>
      <w:r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899797</wp:posOffset>
                </wp:positionH>
                <wp:positionV relativeFrom="page">
                  <wp:posOffset>9088121</wp:posOffset>
                </wp:positionV>
                <wp:extent cx="5760720" cy="248917"/>
                <wp:effectExtent l="0" t="0" r="11430" b="17783"/>
                <wp:wrapNone/>
                <wp:docPr id="4" name="Tekstvak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2489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6F154D" w:rsidRDefault="00345279">
                            <w:pPr>
                              <w:pStyle w:val="Geenafstand"/>
                              <w:spacing w:after="40"/>
                              <w:jc w:val="center"/>
                            </w:pP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1</w:t>
                            </w:r>
                            <w:r w:rsidR="003723D0"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7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>december</w:t>
                            </w:r>
                            <w:r>
                              <w:rPr>
                                <w:caps/>
                                <w:color w:val="4472C4"/>
                                <w:sz w:val="28"/>
                                <w:szCs w:val="28"/>
                              </w:rPr>
                              <w:t xml:space="preserve"> 2018</w:t>
                            </w:r>
                          </w:p>
                        </w:txbxContent>
                      </wps:txbx>
                      <wps:bodyPr vert="horz" wrap="square" lIns="0" tIns="0" rIns="0" bIns="0" anchor="b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142" o:spid="_x0000_s1026" type="#_x0000_t202" style="position:absolute;left:0;text-align:left;margin-left:70.85pt;margin-top:715.6pt;width:453.6pt;height:19.6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" filled="f" stroked="f">
                <v:textbox style="mso-fit-shape-to-text:t" inset="0,0,0,0">
                  <w:txbxContent>
                    <w:p w:rsidR="006F154D" w:rsidRDefault="00345279">
                      <w:pPr>
                        <w:pStyle w:val="Geenafstand"/>
                        <w:spacing w:after="40"/>
                        <w:jc w:val="center"/>
                      </w:pP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1</w:t>
                      </w:r>
                      <w:r w:rsidR="003723D0">
                        <w:rPr>
                          <w:caps/>
                          <w:color w:val="4472C4"/>
                          <w:sz w:val="28"/>
                          <w:szCs w:val="28"/>
                        </w:rPr>
                        <w:t>7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>december</w:t>
                      </w:r>
                      <w:r>
                        <w:rPr>
                          <w:caps/>
                          <w:color w:val="4472C4"/>
                          <w:sz w:val="28"/>
                          <w:szCs w:val="28"/>
                        </w:rPr>
                        <w:t xml:space="preserve"> 2018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color w:val="4472C4"/>
        </w:rPr>
        <w:drawing>
          <wp:inline distT="0" distB="0" distL="0" distR="0">
            <wp:extent cx="758952" cy="478935"/>
            <wp:effectExtent l="0" t="0" r="3048" b="0"/>
            <wp:docPr id="5" name="Foto 1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8952" cy="4789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F154D" w:rsidRPr="000C4A09" w:rsidRDefault="006F154D">
      <w:pPr>
        <w:pageBreakBefore/>
        <w:rPr>
          <w:rFonts w:cs="Calibri"/>
          <w:lang w:val="en-US"/>
        </w:rPr>
      </w:pPr>
    </w:p>
    <w:tbl>
      <w:tblPr>
        <w:tblW w:w="903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6"/>
        <w:gridCol w:w="3864"/>
        <w:gridCol w:w="22"/>
        <w:gridCol w:w="2169"/>
      </w:tblGrid>
      <w:tr w:rsidR="00D432D5" w:rsidRPr="000C4A09" w:rsidTr="000C4A09">
        <w:tblPrEx>
          <w:tblCellMar>
            <w:top w:w="0" w:type="dxa"/>
            <w:bottom w:w="0" w:type="dxa"/>
          </w:tblCellMar>
        </w:tblPrEx>
        <w:trPr>
          <w:trHeight w:val="157"/>
        </w:trPr>
        <w:tc>
          <w:tcPr>
            <w:tcW w:w="2976" w:type="dxa"/>
          </w:tcPr>
          <w:p w:rsidR="00D432D5" w:rsidRPr="000C4A09" w:rsidRDefault="00A86FD7" w:rsidP="000C4A09">
            <w:proofErr w:type="spellStart"/>
            <w:r w:rsidRPr="000C4A09">
              <w:t>w</w:t>
            </w:r>
            <w:r w:rsidR="00D432D5" w:rsidRPr="000C4A09">
              <w:t>aneer</w:t>
            </w:r>
            <w:proofErr w:type="spellEnd"/>
            <w:r w:rsidR="00D432D5" w:rsidRPr="000C4A09">
              <w:t xml:space="preserve"> heb je wat gedaan</w:t>
            </w:r>
          </w:p>
        </w:tc>
        <w:tc>
          <w:tcPr>
            <w:tcW w:w="3886" w:type="dxa"/>
            <w:gridSpan w:val="2"/>
            <w:shd w:val="clear" w:color="auto" w:fill="auto"/>
          </w:tcPr>
          <w:p w:rsidR="00D432D5" w:rsidRPr="000C4A09" w:rsidRDefault="00D432D5" w:rsidP="000C4A09">
            <w:pPr>
              <w:suppressAutoHyphens w:val="0"/>
            </w:pPr>
            <w:r w:rsidRPr="000C4A09">
              <w:t>Tijd dit je erover heb gedaan</w:t>
            </w:r>
          </w:p>
        </w:tc>
        <w:tc>
          <w:tcPr>
            <w:tcW w:w="2169" w:type="dxa"/>
            <w:shd w:val="clear" w:color="auto" w:fill="auto"/>
          </w:tcPr>
          <w:p w:rsidR="00D432D5" w:rsidRPr="000C4A09" w:rsidRDefault="00D432D5" w:rsidP="000C4A09">
            <w:pPr>
              <w:suppressAutoHyphens w:val="0"/>
            </w:pPr>
            <w:r w:rsidRPr="000C4A09">
              <w:t xml:space="preserve">Bijzonderheden </w:t>
            </w: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752"/>
        </w:trPr>
        <w:tc>
          <w:tcPr>
            <w:tcW w:w="297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r w:rsidRPr="000C4A09">
              <w:t>10-12</w:t>
            </w:r>
          </w:p>
        </w:tc>
        <w:tc>
          <w:tcPr>
            <w:tcW w:w="386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/>
        </w:tc>
        <w:tc>
          <w:tcPr>
            <w:tcW w:w="2191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/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37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11-12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384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17-12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2976" w:type="dxa"/>
          </w:tcPr>
          <w:p w:rsidR="000C4A09" w:rsidRP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18-12</w:t>
            </w: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CellMar>
            <w:top w:w="0" w:type="dxa"/>
            <w:bottom w:w="0" w:type="dxa"/>
          </w:tblCellMar>
        </w:tblPrEx>
        <w:trPr>
          <w:trHeight w:val="650"/>
        </w:trPr>
        <w:tc>
          <w:tcPr>
            <w:tcW w:w="2976" w:type="dxa"/>
          </w:tcPr>
          <w:p w:rsidR="000C4A09" w:rsidRPr="000C4A09" w:rsidRDefault="000C4A09" w:rsidP="000C4A09">
            <w:r w:rsidRPr="000C4A09">
              <w:t>7-1</w:t>
            </w: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CellMar>
            <w:top w:w="0" w:type="dxa"/>
            <w:bottom w:w="0" w:type="dxa"/>
          </w:tblCellMar>
        </w:tblPrEx>
        <w:trPr>
          <w:trHeight w:val="756"/>
        </w:trPr>
        <w:tc>
          <w:tcPr>
            <w:tcW w:w="2976" w:type="dxa"/>
          </w:tcPr>
          <w:p w:rsidR="000C4A09" w:rsidRP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8-1</w:t>
            </w:r>
          </w:p>
        </w:tc>
        <w:tc>
          <w:tcPr>
            <w:tcW w:w="3864" w:type="dxa"/>
          </w:tcPr>
          <w:p w:rsidR="000C4A09" w:rsidRPr="000C4A09" w:rsidRDefault="000C4A09" w:rsidP="000C4A09">
            <w:pPr>
              <w:rPr>
                <w:rFonts w:cs="Calibri"/>
              </w:rPr>
            </w:pPr>
            <w:bookmarkStart w:id="0" w:name="_GoBack"/>
            <w:bookmarkEnd w:id="0"/>
          </w:p>
        </w:tc>
        <w:tc>
          <w:tcPr>
            <w:tcW w:w="2191" w:type="dxa"/>
            <w:gridSpan w:val="2"/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76" w:type="dxa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14-1</w:t>
            </w:r>
          </w:p>
        </w:tc>
        <w:tc>
          <w:tcPr>
            <w:tcW w:w="3864" w:type="dxa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  <w:tr w:rsidR="000C4A09" w:rsidRPr="000C4A09" w:rsidTr="000C4A0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  <w:r w:rsidRPr="000C4A09">
              <w:rPr>
                <w:rFonts w:cs="Calibri"/>
              </w:rPr>
              <w:t>15-1</w:t>
            </w:r>
          </w:p>
        </w:tc>
        <w:tc>
          <w:tcPr>
            <w:tcW w:w="3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4A09" w:rsidRPr="000C4A09" w:rsidRDefault="000C4A09" w:rsidP="000C4A09">
            <w:pPr>
              <w:rPr>
                <w:rFonts w:cs="Calibri"/>
              </w:rPr>
            </w:pPr>
          </w:p>
        </w:tc>
      </w:tr>
    </w:tbl>
    <w:p w:rsidR="006F154D" w:rsidRPr="00D432D5" w:rsidRDefault="006F154D">
      <w:pPr>
        <w:rPr>
          <w:rFonts w:cs="Calibri"/>
          <w:sz w:val="44"/>
        </w:rPr>
      </w:pPr>
    </w:p>
    <w:sectPr w:rsidR="006F154D" w:rsidRPr="00D432D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5279" w:rsidRDefault="00345279">
      <w:pPr>
        <w:spacing w:after="0" w:line="240" w:lineRule="auto"/>
      </w:pPr>
      <w:r>
        <w:separator/>
      </w:r>
    </w:p>
  </w:endnote>
  <w:endnote w:type="continuationSeparator" w:id="0">
    <w:p w:rsidR="00345279" w:rsidRDefault="0034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345279">
    <w:pPr>
      <w:pStyle w:val="Voettekst"/>
      <w:jc w:val="center"/>
    </w:pPr>
    <w:r>
      <w:t xml:space="preserve">Pagina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  <w:r>
      <w:t xml:space="preserve"> van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:rsidR="00593A96" w:rsidRDefault="00345279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34527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5279" w:rsidRDefault="003452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45279" w:rsidRDefault="00345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345279">
    <w:pPr>
      <w:pStyle w:val="Koptekst"/>
    </w:pP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1" name="WordPictureWatermark496258002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3A96" w:rsidRDefault="00345279">
    <w:pPr>
      <w:pStyle w:val="Koptekst"/>
    </w:pP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755005" cy="4855207"/>
          <wp:effectExtent l="0" t="0" r="0" b="2543"/>
          <wp:wrapNone/>
          <wp:docPr id="2" name="WordPictureWatermark496258000" descr="C:\Users\kyant\Documents\school\projecten\periode 2\torens-van-hanoi\Logo Projec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 bright="70000" contrast="-70000"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55005" cy="485520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F154D"/>
    <w:rsid w:val="00095B4A"/>
    <w:rsid w:val="000C4A09"/>
    <w:rsid w:val="00345279"/>
    <w:rsid w:val="003723D0"/>
    <w:rsid w:val="006F154D"/>
    <w:rsid w:val="009B55F3"/>
    <w:rsid w:val="00A86FD7"/>
    <w:rsid w:val="00D43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189E0"/>
  <w15:docId w15:val="{1442348A-6161-4BAD-8D1E-303B56AF4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</w:style>
  <w:style w:type="paragraph" w:styleId="Voettekst">
    <w:name w:val="footer"/>
    <w:basedOn w:val="Standaar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</w:style>
  <w:style w:type="paragraph" w:styleId="Geenafstand">
    <w:name w:val="No Spacing"/>
    <w:pPr>
      <w:suppressAutoHyphens/>
      <w:spacing w:after="0" w:line="240" w:lineRule="auto"/>
    </w:pPr>
    <w:rPr>
      <w:rFonts w:eastAsia="Times New Roman"/>
      <w:lang w:eastAsia="nl-NL"/>
    </w:rPr>
  </w:style>
  <w:style w:type="character" w:customStyle="1" w:styleId="GeenafstandChar">
    <w:name w:val="Geen afstand Char"/>
    <w:basedOn w:val="Standaardalinea-lettertype"/>
    <w:rPr>
      <w:rFonts w:eastAsia="Times New Roman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F1D97-D73C-4E39-86A2-63DABD1BAD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torens van hanoi</vt:lpstr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torens van hanoi</dc:title>
  <dc:subject>HUISTIJL</dc:subject>
  <dc:creator>Tempelaars, Kyan  (student)</dc:creator>
  <dc:description/>
  <cp:lastModifiedBy>Tempelaars, Kyan  (student)</cp:lastModifiedBy>
  <cp:revision>2</cp:revision>
  <dcterms:created xsi:type="dcterms:W3CDTF">2018-12-17T13:08:00Z</dcterms:created>
  <dcterms:modified xsi:type="dcterms:W3CDTF">2018-12-17T13:08:00Z</dcterms:modified>
</cp:coreProperties>
</file>